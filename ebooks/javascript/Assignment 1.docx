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35" w:rsidRDefault="00FD752D" w:rsidP="00084735">
      <w:pPr>
        <w:pStyle w:val="Heading1"/>
      </w:pPr>
      <w:r>
        <w:t>Assignment 1</w:t>
      </w:r>
    </w:p>
    <w:p w:rsidR="00084735" w:rsidRPr="00084735" w:rsidRDefault="00FD752D" w:rsidP="00084735">
      <w:r w:rsidRPr="00084735">
        <w:t>My Name, example@itu.dk, 12 Sep 2007</w:t>
      </w:r>
    </w:p>
    <w:p w:rsidR="00084735" w:rsidRDefault="00FD752D" w:rsidP="00084735">
      <w:pPr>
        <w:pStyle w:val="Heading2"/>
      </w:pPr>
      <w:r>
        <w:t>Exercise 1</w:t>
      </w:r>
    </w:p>
    <w:p w:rsidR="00084735" w:rsidRDefault="00FD752D" w:rsidP="00084735">
      <w:pPr>
        <w:pStyle w:val="Heading3"/>
      </w:pPr>
      <w:r>
        <w:t>a)</w:t>
      </w:r>
    </w:p>
    <w:p w:rsidR="00084735" w:rsidRDefault="00FD752D">
      <w:r>
        <w:t>Here I should write a little about why I have made the solution the way I have. Maybe there might even be a point or two that could be emphasized.</w:t>
      </w:r>
    </w:p>
    <w:p w:rsidR="00084735" w:rsidRDefault="00FD752D"/>
    <w:p w:rsidR="00084735" w:rsidRDefault="00FD752D" w:rsidP="00F51D69">
      <w:pPr>
        <w:pStyle w:val="Code"/>
      </w:pPr>
      <w:r>
        <w:t xml:space="preserve">    static Degree getInstance(String name) {</w:t>
      </w:r>
    </w:p>
    <w:p w:rsidR="00084735" w:rsidRDefault="00FD752D" w:rsidP="00F51D69">
      <w:pPr>
        <w:pStyle w:val="Code"/>
      </w:pPr>
      <w:r>
        <w:t xml:space="preserve">        if (instances.containsKey(name))</w:t>
      </w:r>
    </w:p>
    <w:p w:rsidR="00084735" w:rsidRDefault="00FD752D" w:rsidP="00F51D69">
      <w:pPr>
        <w:pStyle w:val="Code"/>
      </w:pPr>
      <w:r>
        <w:t xml:space="preserve">            return instances.get(name);</w:t>
      </w:r>
    </w:p>
    <w:p w:rsidR="00084735" w:rsidRDefault="00FD752D" w:rsidP="00F51D69">
      <w:pPr>
        <w:pStyle w:val="Code"/>
      </w:pPr>
      <w:r>
        <w:t xml:space="preserve">        Degree degree = new Degree(name);</w:t>
      </w:r>
    </w:p>
    <w:p w:rsidR="00084735" w:rsidRDefault="00FD752D" w:rsidP="00F51D69">
      <w:pPr>
        <w:pStyle w:val="Code"/>
      </w:pPr>
      <w:r>
        <w:t xml:space="preserve">        instances.put(name, degree);</w:t>
      </w:r>
    </w:p>
    <w:p w:rsidR="00084735" w:rsidRDefault="00FD752D" w:rsidP="00F51D69">
      <w:pPr>
        <w:pStyle w:val="Code"/>
      </w:pPr>
      <w:r>
        <w:t xml:space="preserve">        return degree;</w:t>
      </w:r>
    </w:p>
    <w:p w:rsidR="00084735" w:rsidRDefault="00FD752D" w:rsidP="00F51D69">
      <w:pPr>
        <w:pStyle w:val="Code"/>
      </w:pPr>
      <w:r>
        <w:t xml:space="preserve">    }</w:t>
      </w:r>
    </w:p>
    <w:p w:rsidR="00084735" w:rsidRDefault="00FD752D" w:rsidP="00084735">
      <w:pPr>
        <w:pStyle w:val="Heading3"/>
      </w:pPr>
      <w:r>
        <w:t>b)</w:t>
      </w:r>
    </w:p>
    <w:p w:rsidR="00084735" w:rsidRPr="00084735" w:rsidRDefault="00FD752D" w:rsidP="00084735">
      <w:r w:rsidRPr="00084735">
        <w:t>Here I have used the Code style from the template when I put so</w:t>
      </w:r>
      <w:r w:rsidRPr="00084735">
        <w:t>me code in my solution.</w:t>
      </w:r>
    </w:p>
    <w:p w:rsidR="00084735" w:rsidRPr="00084735" w:rsidRDefault="00FD752D" w:rsidP="00084735">
      <w:r w:rsidRPr="00084735">
        <w:t>And it is nice and clear to read. I have even remembered to check that it is indented correctly.</w:t>
      </w:r>
    </w:p>
    <w:p w:rsidR="00084735" w:rsidRDefault="00FD752D" w:rsidP="00F51D69">
      <w:pPr>
        <w:pStyle w:val="Code"/>
      </w:pPr>
      <w:r>
        <w:t>import java.util.HashMap;</w:t>
      </w:r>
    </w:p>
    <w:p w:rsidR="00084735" w:rsidRDefault="00FD752D" w:rsidP="00F51D69">
      <w:pPr>
        <w:pStyle w:val="Code"/>
      </w:pPr>
    </w:p>
    <w:p w:rsidR="00084735" w:rsidRDefault="00FD752D" w:rsidP="00F51D69">
      <w:pPr>
        <w:pStyle w:val="Code"/>
      </w:pPr>
    </w:p>
    <w:p w:rsidR="00084735" w:rsidRDefault="00FD752D" w:rsidP="00F51D69">
      <w:pPr>
        <w:pStyle w:val="Code"/>
      </w:pPr>
      <w:r>
        <w:t>class Degree {</w:t>
      </w:r>
    </w:p>
    <w:p w:rsidR="00084735" w:rsidRDefault="00FD752D" w:rsidP="00F51D69">
      <w:pPr>
        <w:pStyle w:val="Code"/>
      </w:pPr>
      <w:r>
        <w:t xml:space="preserve">    static HashMap&lt;String,Degree&gt; instances = new HashMap&lt;String, Degree&gt;();</w:t>
      </w:r>
    </w:p>
    <w:p w:rsidR="00084735" w:rsidRDefault="00FD752D" w:rsidP="00F51D69">
      <w:pPr>
        <w:pStyle w:val="Code"/>
      </w:pPr>
    </w:p>
    <w:p w:rsidR="00084735" w:rsidRDefault="00FD752D" w:rsidP="00F51D69">
      <w:pPr>
        <w:pStyle w:val="Code"/>
      </w:pPr>
      <w:r>
        <w:t xml:space="preserve">    private St</w:t>
      </w:r>
      <w:r>
        <w:t>ring name;</w:t>
      </w:r>
    </w:p>
    <w:p w:rsidR="00084735" w:rsidRDefault="00FD752D" w:rsidP="00F51D69">
      <w:pPr>
        <w:pStyle w:val="Code"/>
      </w:pPr>
      <w:r>
        <w:t xml:space="preserve">    private Degree(String name) {</w:t>
      </w:r>
    </w:p>
    <w:p w:rsidR="00084735" w:rsidRDefault="00FD752D" w:rsidP="00F51D69">
      <w:pPr>
        <w:pStyle w:val="Code"/>
      </w:pPr>
      <w:r>
        <w:t xml:space="preserve">        this.name = name;</w:t>
      </w:r>
    </w:p>
    <w:p w:rsidR="00084735" w:rsidRDefault="00FD752D" w:rsidP="00F51D69">
      <w:pPr>
        <w:pStyle w:val="Code"/>
      </w:pPr>
      <w:r>
        <w:t xml:space="preserve">    }</w:t>
      </w:r>
    </w:p>
    <w:p w:rsidR="00084735" w:rsidRDefault="00FD752D" w:rsidP="00F51D69">
      <w:pPr>
        <w:pStyle w:val="Code"/>
      </w:pPr>
    </w:p>
    <w:p w:rsidR="00084735" w:rsidRDefault="00FD752D" w:rsidP="00F51D69">
      <w:pPr>
        <w:pStyle w:val="Code"/>
      </w:pPr>
      <w:r>
        <w:t xml:space="preserve">    static Degree getInstance(String name) {</w:t>
      </w:r>
    </w:p>
    <w:p w:rsidR="00084735" w:rsidRDefault="00FD752D" w:rsidP="00F51D69">
      <w:pPr>
        <w:pStyle w:val="Code"/>
      </w:pPr>
      <w:r>
        <w:t xml:space="preserve">        if (instances.containsKey(name))</w:t>
      </w:r>
    </w:p>
    <w:p w:rsidR="00084735" w:rsidRDefault="00FD752D" w:rsidP="00F51D69">
      <w:pPr>
        <w:pStyle w:val="Code"/>
      </w:pPr>
      <w:r>
        <w:t xml:space="preserve">            return instances.get(name);</w:t>
      </w:r>
    </w:p>
    <w:p w:rsidR="00084735" w:rsidRDefault="00FD752D" w:rsidP="00F51D69">
      <w:pPr>
        <w:pStyle w:val="Code"/>
      </w:pPr>
      <w:r>
        <w:t xml:space="preserve">        Degree degree = new Degree(name);</w:t>
      </w:r>
    </w:p>
    <w:p w:rsidR="00084735" w:rsidRDefault="00FD752D" w:rsidP="00F51D69">
      <w:pPr>
        <w:pStyle w:val="Code"/>
      </w:pPr>
      <w:r>
        <w:t xml:space="preserve">        in</w:t>
      </w:r>
      <w:r>
        <w:t>stances.put(name, degree);</w:t>
      </w:r>
    </w:p>
    <w:p w:rsidR="00084735" w:rsidRDefault="00FD752D" w:rsidP="00F51D69">
      <w:pPr>
        <w:pStyle w:val="Code"/>
      </w:pPr>
      <w:r>
        <w:t xml:space="preserve">        return degree;</w:t>
      </w:r>
    </w:p>
    <w:p w:rsidR="00084735" w:rsidRDefault="00FD752D" w:rsidP="00F51D69">
      <w:pPr>
        <w:pStyle w:val="Code"/>
      </w:pPr>
      <w:r>
        <w:t xml:space="preserve">    }</w:t>
      </w:r>
    </w:p>
    <w:p w:rsidR="00084735" w:rsidRDefault="00FD752D" w:rsidP="00F51D69">
      <w:pPr>
        <w:pStyle w:val="Code"/>
      </w:pPr>
    </w:p>
    <w:p w:rsidR="00084735" w:rsidRDefault="00FD752D" w:rsidP="00F51D69">
      <w:pPr>
        <w:pStyle w:val="Code"/>
      </w:pPr>
    </w:p>
    <w:p w:rsidR="00084735" w:rsidRDefault="00FD752D" w:rsidP="00F51D69">
      <w:pPr>
        <w:pStyle w:val="Code"/>
      </w:pPr>
      <w:r>
        <w:t xml:space="preserve">    public boolean equals(Object obj) {</w:t>
      </w:r>
    </w:p>
    <w:p w:rsidR="00084735" w:rsidRDefault="00FD752D" w:rsidP="00F51D69">
      <w:pPr>
        <w:pStyle w:val="Code"/>
      </w:pPr>
      <w:r>
        <w:t xml:space="preserve">        if (obj == null) return false;</w:t>
      </w:r>
    </w:p>
    <w:p w:rsidR="00084735" w:rsidRDefault="00FD752D" w:rsidP="00F51D69">
      <w:pPr>
        <w:pStyle w:val="Code"/>
      </w:pPr>
      <w:r>
        <w:t xml:space="preserve">        if (!(obj instanceof Degree)) return false;</w:t>
      </w:r>
    </w:p>
    <w:p w:rsidR="00084735" w:rsidRDefault="00FD752D" w:rsidP="00F51D69">
      <w:pPr>
        <w:pStyle w:val="Code"/>
      </w:pPr>
      <w:r>
        <w:t xml:space="preserve">        Degree other = (Degree) obj;</w:t>
      </w:r>
    </w:p>
    <w:p w:rsidR="00084735" w:rsidRDefault="00FD752D" w:rsidP="00F51D69">
      <w:pPr>
        <w:pStyle w:val="Code"/>
      </w:pPr>
      <w:r>
        <w:t xml:space="preserve">        return name.equalsIgno</w:t>
      </w:r>
      <w:r>
        <w:t>reCase(other.name);</w:t>
      </w:r>
    </w:p>
    <w:p w:rsidR="00084735" w:rsidRDefault="00FD752D" w:rsidP="00F51D69">
      <w:pPr>
        <w:pStyle w:val="Code"/>
      </w:pPr>
      <w:r>
        <w:lastRenderedPageBreak/>
        <w:t xml:space="preserve">    }</w:t>
      </w:r>
    </w:p>
    <w:p w:rsidR="00084735" w:rsidRPr="00F51D69" w:rsidRDefault="00FD752D" w:rsidP="00F51D69">
      <w:pPr>
        <w:pStyle w:val="Code"/>
      </w:pPr>
      <w:r>
        <w:t>}</w:t>
      </w:r>
    </w:p>
    <w:sectPr w:rsidR="00084735" w:rsidRPr="00F51D69" w:rsidSect="00084735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/>
  <w:rsids>
    <w:rsidRoot w:val="00FD752D"/>
    <w:rsid w:val="00FD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69"/>
    <w:rPr>
      <w:rFonts w:ascii="Verdana" w:hAnsi="Verdana"/>
      <w:sz w:val="26"/>
      <w:szCs w:val="24"/>
    </w:rPr>
  </w:style>
  <w:style w:type="paragraph" w:styleId="Heading1">
    <w:name w:val="heading 1"/>
    <w:basedOn w:val="Normal"/>
    <w:next w:val="Normal"/>
    <w:qFormat/>
    <w:rsid w:val="00F51D69"/>
    <w:pPr>
      <w:keepNext/>
      <w:pBdr>
        <w:bottom w:val="single" w:sz="4" w:space="1" w:color="auto"/>
      </w:pBdr>
      <w:spacing w:before="240" w:after="60"/>
      <w:outlineLvl w:val="0"/>
    </w:pPr>
    <w:rPr>
      <w:b/>
      <w:color w:val="FF6600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F51D69"/>
    <w:pPr>
      <w:keepNext/>
      <w:spacing w:before="240" w:after="60"/>
      <w:outlineLvl w:val="1"/>
    </w:pPr>
    <w:rPr>
      <w:b/>
      <w:color w:val="333399"/>
      <w:sz w:val="36"/>
      <w:szCs w:val="28"/>
    </w:rPr>
  </w:style>
  <w:style w:type="paragraph" w:styleId="Heading3">
    <w:name w:val="heading 3"/>
    <w:basedOn w:val="Normal"/>
    <w:next w:val="Normal"/>
    <w:qFormat/>
    <w:rsid w:val="00084735"/>
    <w:pPr>
      <w:keepNext/>
      <w:spacing w:before="240" w:after="60"/>
      <w:outlineLvl w:val="2"/>
    </w:pPr>
    <w:rPr>
      <w:b/>
      <w:noProof/>
      <w:color w:val="800000"/>
      <w:sz w:val="28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">
    <w:name w:val="Code"/>
    <w:basedOn w:val="Normal"/>
    <w:next w:val="Normal"/>
    <w:rsid w:val="00F51D69"/>
    <w:rPr>
      <w:rFonts w:ascii="Courier New" w:hAnsi="Courier New"/>
      <w:noProof/>
      <w:sz w:val="22"/>
    </w:rPr>
  </w:style>
  <w:style w:type="character" w:styleId="Hyperlink">
    <w:name w:val="Hyperlink"/>
    <w:basedOn w:val="DefaultParagraphFont"/>
    <w:rsid w:val="000847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8532\My%20Documents\Downloads\OO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OOP_template.dot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Assignment 1</vt:lpstr>
      <vt:lpstr>Assignment 1</vt:lpstr>
      <vt:lpstr>    Exercise 1</vt:lpstr>
      <vt:lpstr>        a)</vt:lpstr>
      <vt:lpstr>        b)</vt:lpstr>
    </vt:vector>
  </TitlesOfParts>
  <Company>Hexaware Technologies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Ranjithraj</dc:creator>
  <cp:keywords/>
  <cp:lastModifiedBy>Ranjithraj</cp:lastModifiedBy>
  <cp:revision>1</cp:revision>
  <dcterms:created xsi:type="dcterms:W3CDTF">2012-08-24T09:07:00Z</dcterms:created>
  <dcterms:modified xsi:type="dcterms:W3CDTF">2012-08-24T09:08:00Z</dcterms:modified>
</cp:coreProperties>
</file>